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895172" w:rsidRDefault="00910CAE" w:rsidP="00141A4C">
      <w:pPr>
        <w:pStyle w:val="Title"/>
        <w:rPr>
          <w:b/>
        </w:rPr>
      </w:pPr>
      <w:r w:rsidRPr="00895172">
        <w:rPr>
          <w:b/>
        </w:rPr>
        <w:t>Chad Durkin</w:t>
      </w:r>
      <w:r w:rsidR="003D35D3">
        <w:rPr>
          <w:b/>
        </w:rPr>
        <w:t xml:space="preserve"> </w:t>
      </w:r>
    </w:p>
    <w:p w:rsidR="009C2099" w:rsidRPr="003D35D3" w:rsidRDefault="00910CAE" w:rsidP="00141A4C">
      <w:r w:rsidRPr="003D35D3">
        <w:t>530-816-0206</w:t>
      </w:r>
      <w:r w:rsidR="002A352B" w:rsidRPr="003D35D3">
        <w:t xml:space="preserve"> | </w:t>
      </w:r>
      <w:r w:rsidR="009C2099" w:rsidRPr="003D35D3">
        <w:t>Chaddurkin@gmail.com</w:t>
      </w:r>
      <w:r w:rsidR="00FA542A" w:rsidRPr="003D35D3">
        <w:t xml:space="preserve"> </w:t>
      </w:r>
      <w:r w:rsidR="009C2099" w:rsidRPr="003D35D3">
        <w:t>| </w:t>
      </w:r>
      <w:r w:rsidR="002E0A22" w:rsidRPr="003D35D3">
        <w:t xml:space="preserve"> </w:t>
      </w:r>
      <w:hyperlink r:id="rId8" w:history="1">
        <w:r w:rsidR="007B1572" w:rsidRPr="00B30559">
          <w:rPr>
            <w:rStyle w:val="Hyperlink"/>
          </w:rPr>
          <w:t>www.linkedin.com/in/chaddurkin/</w:t>
        </w:r>
      </w:hyperlink>
      <w:r w:rsidR="00463B6A">
        <w:t xml:space="preserve"> </w:t>
      </w:r>
    </w:p>
    <w:sdt>
      <w:sdtPr>
        <w:alias w:val="Education:"/>
        <w:tag w:val="Education:"/>
        <w:id w:val="807127995"/>
        <w:placeholder>
          <w:docPart w:val="8FE99BBF1D9249B285466776DBBE82D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84246C">
            <w:rPr>
              <w:u w:val="single"/>
            </w:rPr>
            <w:t>Education</w:t>
          </w:r>
        </w:p>
      </w:sdtContent>
    </w:sdt>
    <w:p w:rsidR="006270A9" w:rsidRDefault="00910CAE">
      <w:pPr>
        <w:pStyle w:val="Heading2"/>
      </w:pPr>
      <w:r>
        <w:t xml:space="preserve">c# .NET </w:t>
      </w:r>
      <w:r w:rsidR="00BB5588">
        <w:t xml:space="preserve">Full Stack </w:t>
      </w:r>
      <w:r>
        <w:t>BOOTCAMP</w:t>
      </w:r>
      <w:r w:rsidR="009D5933">
        <w:t> | </w:t>
      </w:r>
      <w:r w:rsidR="007B1572">
        <w:t>Graduate</w:t>
      </w:r>
      <w:r w:rsidR="00FA2C28">
        <w:t xml:space="preserve"> </w:t>
      </w:r>
      <w:r w:rsidR="007B1572">
        <w:t>July 7,</w:t>
      </w:r>
      <w:r w:rsidR="00FA2C28">
        <w:t xml:space="preserve"> </w:t>
      </w:r>
      <w:r>
        <w:t>2017</w:t>
      </w:r>
      <w:r w:rsidR="009D5933">
        <w:t> | </w:t>
      </w:r>
      <w:r>
        <w:t>EPICODUS</w:t>
      </w:r>
    </w:p>
    <w:p w:rsidR="006270A9" w:rsidRDefault="00910CAE" w:rsidP="001B29CF">
      <w:pPr>
        <w:pStyle w:val="ListBullet"/>
      </w:pPr>
      <w:r>
        <w:t>Primary</w:t>
      </w:r>
      <w:r w:rsidR="009D5933">
        <w:t xml:space="preserve">: </w:t>
      </w:r>
      <w:r w:rsidR="00FA2C28">
        <w:t>C# .</w:t>
      </w:r>
      <w:r>
        <w:t>Net</w:t>
      </w:r>
      <w:r w:rsidR="00BB5588">
        <w:t xml:space="preserve"> Full </w:t>
      </w:r>
      <w:r w:rsidR="00FA2C28">
        <w:t>Stack</w:t>
      </w:r>
      <w:r>
        <w:t>,</w:t>
      </w:r>
      <w:r w:rsidR="00FA2C28">
        <w:t xml:space="preserve"> Advance</w:t>
      </w:r>
      <w:r>
        <w:t xml:space="preserve"> </w:t>
      </w:r>
      <w:r w:rsidR="00E964DE">
        <w:t>JavaScript</w:t>
      </w:r>
    </w:p>
    <w:p w:rsidR="006270A9" w:rsidRDefault="00910CAE" w:rsidP="001B29CF">
      <w:pPr>
        <w:pStyle w:val="ListBullet"/>
      </w:pPr>
      <w:r>
        <w:t>Secondary</w:t>
      </w:r>
      <w:r w:rsidR="00FA2C28">
        <w:t>: SQL/Databases</w:t>
      </w:r>
      <w:r>
        <w:t xml:space="preserve"> &amp; </w:t>
      </w:r>
      <w:r w:rsidR="00E964DE">
        <w:t>JavaScript</w:t>
      </w:r>
      <w:r>
        <w:t xml:space="preserve"> Frameworks</w:t>
      </w:r>
    </w:p>
    <w:p w:rsidR="006270A9" w:rsidRDefault="009D5933" w:rsidP="001B29CF">
      <w:pPr>
        <w:pStyle w:val="ListBullet"/>
      </w:pPr>
      <w:r>
        <w:t xml:space="preserve">Related coursework: </w:t>
      </w:r>
      <w:r w:rsidR="00910CAE">
        <w:t>Paired programming, group projects, back-end</w:t>
      </w:r>
      <w:r w:rsidR="00FA2C28">
        <w:t>/front-end development</w:t>
      </w:r>
    </w:p>
    <w:p w:rsidR="006270A9" w:rsidRDefault="00910CAE">
      <w:pPr>
        <w:pStyle w:val="Heading2"/>
      </w:pPr>
      <w:r>
        <w:t>BACHELOR Of Science</w:t>
      </w:r>
      <w:r w:rsidR="009D5933">
        <w:t> | </w:t>
      </w:r>
      <w:r>
        <w:t>TBA</w:t>
      </w:r>
      <w:r w:rsidR="009D5933">
        <w:t> | </w:t>
      </w:r>
      <w:r>
        <w:t>CSU Chico</w:t>
      </w:r>
    </w:p>
    <w:p w:rsidR="006270A9" w:rsidRDefault="009D5933">
      <w:pPr>
        <w:pStyle w:val="ListBullet"/>
      </w:pPr>
      <w:r>
        <w:t xml:space="preserve">Major: </w:t>
      </w:r>
      <w:r w:rsidR="00910CAE">
        <w:t>Computer Science</w:t>
      </w:r>
    </w:p>
    <w:p w:rsidR="006270A9" w:rsidRDefault="009D5933">
      <w:pPr>
        <w:pStyle w:val="ListBullet"/>
      </w:pPr>
      <w:r>
        <w:t xml:space="preserve">Minor: </w:t>
      </w:r>
      <w:r w:rsidR="00910CAE">
        <w:t>Mathematics</w:t>
      </w:r>
    </w:p>
    <w:p w:rsidR="006270A9" w:rsidRDefault="009D5933">
      <w:pPr>
        <w:pStyle w:val="ListBullet"/>
      </w:pPr>
      <w:r>
        <w:t xml:space="preserve">Related coursework: </w:t>
      </w:r>
      <w:r w:rsidR="00910CAE">
        <w:t>5 Advanced algorithm/programming courses (</w:t>
      </w:r>
      <w:r w:rsidR="00CE5552">
        <w:t xml:space="preserve">C &amp; </w:t>
      </w:r>
      <w:r w:rsidR="00910CAE">
        <w:t xml:space="preserve">C++) &amp; Math up to </w:t>
      </w:r>
      <w:r w:rsidR="00FA2C28">
        <w:t>Calculus</w:t>
      </w:r>
    </w:p>
    <w:p w:rsidR="00DD11E3" w:rsidRPr="00377121" w:rsidRDefault="00E37BCB" w:rsidP="00E37BCB">
      <w:pPr>
        <w:pStyle w:val="Heading1"/>
        <w:rPr>
          <w:u w:val="single"/>
        </w:rPr>
        <w:sectPr w:rsidR="00DD11E3" w:rsidRPr="00377121" w:rsidSect="00617B26">
          <w:footerReference w:type="default" r:id="rId9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u w:val="single"/>
        </w:rPr>
        <w:tab/>
      </w:r>
      <w:r w:rsidR="00377121" w:rsidRPr="00377121">
        <w:rPr>
          <w:u w:val="single"/>
        </w:rPr>
        <w:t xml:space="preserve">Technical Skills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377121" w:rsidRPr="00377121">
        <w:rPr>
          <w:u w:val="single"/>
        </w:rPr>
        <w:t>Soft Skills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63B6A" w:rsidRDefault="00463B6A" w:rsidP="00F74F3F">
      <w:pPr>
        <w:pStyle w:val="ListBullet"/>
      </w:pPr>
      <w:r>
        <w:t>Software Development</w:t>
      </w:r>
      <w:r w:rsidR="0002377F">
        <w:t xml:space="preserve"> (Back-End &amp; </w:t>
      </w:r>
      <w:r>
        <w:t>Front-End)</w:t>
      </w:r>
    </w:p>
    <w:p w:rsidR="00463B6A" w:rsidRDefault="00463B6A" w:rsidP="00F74F3F">
      <w:pPr>
        <w:pStyle w:val="ListBullet"/>
      </w:pPr>
      <w:r>
        <w:t>Object-Oriented Programming</w:t>
      </w:r>
    </w:p>
    <w:p w:rsidR="00DD11E3" w:rsidRDefault="00DD11E3" w:rsidP="00DD11E3">
      <w:pPr>
        <w:pStyle w:val="ListBullet"/>
      </w:pPr>
      <w:r>
        <w:t>C++</w:t>
      </w:r>
    </w:p>
    <w:p w:rsidR="00595F9D" w:rsidRDefault="00595F9D" w:rsidP="00F74F3F">
      <w:pPr>
        <w:pStyle w:val="ListBullet"/>
      </w:pPr>
      <w:r>
        <w:t>HTML/CSS/SCSS</w:t>
      </w:r>
    </w:p>
    <w:p w:rsidR="00F74F3F" w:rsidRDefault="00910CAE" w:rsidP="00F74F3F">
      <w:pPr>
        <w:pStyle w:val="ListBullet"/>
      </w:pPr>
      <w:r>
        <w:t>C#</w:t>
      </w:r>
      <w:r w:rsidR="00595F9D">
        <w:t>/</w:t>
      </w:r>
      <w:r w:rsidR="00720B4E">
        <w:t>.NET</w:t>
      </w:r>
      <w:r w:rsidR="008C72C5">
        <w:t xml:space="preserve"> Core/SQL</w:t>
      </w:r>
    </w:p>
    <w:p w:rsidR="008C72C5" w:rsidRDefault="00DD11E3" w:rsidP="002572E9">
      <w:pPr>
        <w:pStyle w:val="ListBullet"/>
      </w:pPr>
      <w:r>
        <w:t xml:space="preserve">Time </w:t>
      </w:r>
      <w:r w:rsidR="008C72C5">
        <w:t>Management</w:t>
      </w:r>
    </w:p>
    <w:p w:rsidR="008C72C5" w:rsidRDefault="008C72C5" w:rsidP="002572E9">
      <w:pPr>
        <w:pStyle w:val="ListBullet"/>
      </w:pPr>
      <w:r>
        <w:t>Leadership</w:t>
      </w:r>
    </w:p>
    <w:p w:rsidR="00040045" w:rsidRDefault="00040045" w:rsidP="00DD11E3">
      <w:pPr>
        <w:pStyle w:val="ListBullet"/>
      </w:pPr>
      <w:r>
        <w:t>Problem Solving</w:t>
      </w:r>
    </w:p>
    <w:p w:rsidR="008C72C5" w:rsidRDefault="008C72C5" w:rsidP="002572E9">
      <w:pPr>
        <w:pStyle w:val="ListBullet"/>
      </w:pPr>
      <w:r>
        <w:t>Communication</w:t>
      </w:r>
    </w:p>
    <w:p w:rsidR="00135727" w:rsidRDefault="00135727" w:rsidP="00135727">
      <w:pPr>
        <w:pStyle w:val="ListBullet"/>
      </w:pPr>
      <w:r>
        <w:t>Group Work/Pair Programming</w:t>
      </w:r>
    </w:p>
    <w:p w:rsidR="00DD11E3" w:rsidRDefault="00DD11E3" w:rsidP="007B1572">
      <w:pPr>
        <w:pStyle w:val="ListBullet"/>
        <w:numPr>
          <w:ilvl w:val="0"/>
          <w:numId w:val="0"/>
        </w:numPr>
        <w:sectPr w:rsidR="00DD11E3" w:rsidSect="00DD11E3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:rsidR="00EC44EB" w:rsidRDefault="00DD11E3" w:rsidP="00EC44EB">
      <w:pPr>
        <w:pStyle w:val="ListBullet"/>
      </w:pPr>
      <w:r>
        <w:t>Angular2/Ember/Firebase</w:t>
      </w:r>
    </w:p>
    <w:p w:rsidR="00EC44EB" w:rsidRDefault="00EC44EB" w:rsidP="00DD11E3">
      <w:pPr>
        <w:pStyle w:val="ListBullet"/>
      </w:pPr>
      <w:r>
        <w:t>JavaScript/</w:t>
      </w:r>
      <w:proofErr w:type="spellStart"/>
      <w:r>
        <w:t>Jquery</w:t>
      </w:r>
      <w:proofErr w:type="spellEnd"/>
    </w:p>
    <w:p w:rsidR="00DD11E3" w:rsidRDefault="00DD11E3" w:rsidP="00DD11E3">
      <w:pPr>
        <w:pStyle w:val="ListBullet"/>
      </w:pPr>
      <w:proofErr w:type="spellStart"/>
      <w:r>
        <w:t>Node.Js</w:t>
      </w:r>
      <w:proofErr w:type="spellEnd"/>
      <w:r>
        <w:t>/Gulp/</w:t>
      </w:r>
      <w:proofErr w:type="spellStart"/>
      <w:r>
        <w:t>Git</w:t>
      </w:r>
      <w:proofErr w:type="spellEnd"/>
    </w:p>
    <w:p w:rsidR="00EC44EB" w:rsidRDefault="00DD11E3" w:rsidP="00EC44EB">
      <w:pPr>
        <w:pStyle w:val="ListBullet"/>
      </w:pPr>
      <w:r>
        <w:t>Nancy</w:t>
      </w:r>
      <w:r w:rsidR="00EC44EB">
        <w:t>/Razor</w:t>
      </w:r>
    </w:p>
    <w:p w:rsidR="00EC44EB" w:rsidRDefault="00EC44EB" w:rsidP="00EC44EB">
      <w:pPr>
        <w:pStyle w:val="Heading1"/>
        <w:rPr>
          <w:u w:val="single"/>
        </w:rPr>
      </w:pPr>
      <w:r w:rsidRPr="00EC44EB">
        <w:rPr>
          <w:u w:val="single"/>
        </w:rPr>
        <w:t>Projects</w:t>
      </w:r>
    </w:p>
    <w:p w:rsidR="00EC44EB" w:rsidRDefault="00EC44EB" w:rsidP="00EC44EB">
      <w:pPr>
        <w:pStyle w:val="Heading2"/>
      </w:pPr>
      <w:r>
        <w:t>Ticketizer</w:t>
      </w:r>
    </w:p>
    <w:p w:rsidR="000D4DB0" w:rsidRDefault="00E85BE5" w:rsidP="000D4DB0">
      <w:pPr>
        <w:pStyle w:val="ListBullet"/>
      </w:pPr>
      <w:r>
        <w:t>Co-led a group of 4 to successfully build a “</w:t>
      </w:r>
      <w:proofErr w:type="spellStart"/>
      <w:r>
        <w:t>Ticketizer</w:t>
      </w:r>
      <w:proofErr w:type="spellEnd"/>
      <w:r>
        <w:t>” C#</w:t>
      </w:r>
      <w:r w:rsidR="004B070A">
        <w:t>/SQL</w:t>
      </w:r>
      <w:r>
        <w:t xml:space="preserve"> Database project</w:t>
      </w:r>
      <w:r w:rsidR="0084246C">
        <w:t xml:space="preserve">, which </w:t>
      </w:r>
      <w:r>
        <w:t xml:space="preserve">allows a company to </w:t>
      </w:r>
      <w:r w:rsidR="004B070A">
        <w:t xml:space="preserve">take-on, maintain, and </w:t>
      </w:r>
      <w:r w:rsidR="00184F65">
        <w:t xml:space="preserve">help customers </w:t>
      </w:r>
      <w:r w:rsidR="000D4DB0">
        <w:t>with a consumer-ticket database.</w:t>
      </w:r>
    </w:p>
    <w:p w:rsidR="00720B4E" w:rsidRDefault="00EC44EB" w:rsidP="00EC44EB">
      <w:pPr>
        <w:pStyle w:val="ListBullet"/>
      </w:pPr>
      <w:r w:rsidRPr="00EC44EB">
        <w:t>http</w:t>
      </w:r>
      <w:r>
        <w:t>s://github.com/Rafeekey/Customer-Ticket</w:t>
      </w:r>
    </w:p>
    <w:p w:rsidR="00EC44EB" w:rsidRDefault="00EC44EB" w:rsidP="00EC44EB">
      <w:pPr>
        <w:pStyle w:val="Heading2"/>
      </w:pPr>
      <w:r>
        <w:t>Geocaching</w:t>
      </w:r>
    </w:p>
    <w:p w:rsidR="00EC44EB" w:rsidRDefault="00EC44EB" w:rsidP="00EC44EB">
      <w:pPr>
        <w:pStyle w:val="ListBullet"/>
      </w:pPr>
      <w:r>
        <w:t>Led a group of 4 to successfully build a “Geocaching” Website using JavaScript.</w:t>
      </w:r>
    </w:p>
    <w:p w:rsidR="00EC44EB" w:rsidRDefault="00EC44EB" w:rsidP="00EC44EB">
      <w:pPr>
        <w:pStyle w:val="ListBullet"/>
      </w:pPr>
      <w:r w:rsidRPr="00EC44EB">
        <w:t>https://github.com/Rafeekey/Geocache</w:t>
      </w:r>
    </w:p>
    <w:p w:rsidR="006270A9" w:rsidRDefault="00EC44EB">
      <w:pPr>
        <w:pStyle w:val="Heading2"/>
      </w:pPr>
      <w:r>
        <w:t>Square Heros</w:t>
      </w:r>
    </w:p>
    <w:p w:rsidR="006270A9" w:rsidRDefault="00EC44EB">
      <w:pPr>
        <w:pStyle w:val="ListBullet"/>
      </w:pPr>
      <w:r>
        <w:t>Co-led a group of 4 to successfully build a “Square Heroes” Advanced JavaScript</w:t>
      </w:r>
      <w:r w:rsidR="00C056BE">
        <w:t xml:space="preserve"> Role-Playing Game, using Canvas and the Twitter API.</w:t>
      </w:r>
    </w:p>
    <w:p w:rsidR="00C056BE" w:rsidRDefault="00C056BE" w:rsidP="00C056BE">
      <w:pPr>
        <w:pStyle w:val="ListBullet"/>
      </w:pPr>
      <w:r w:rsidRPr="00C056BE">
        <w:t>https://github.com/Rafeekey/square-heroes</w:t>
      </w:r>
      <w:bookmarkStart w:id="0" w:name="_GoBack"/>
      <w:bookmarkEnd w:id="0"/>
    </w:p>
    <w:p w:rsidR="005F1D6B" w:rsidRDefault="005F1D6B">
      <w:pPr>
        <w:pStyle w:val="Heading1"/>
      </w:pPr>
    </w:p>
    <w:sdt>
      <w:sdtPr>
        <w:alias w:val="Experience:"/>
        <w:tag w:val="Experience:"/>
        <w:id w:val="171684534"/>
        <w:placeholder>
          <w:docPart w:val="ACDFA222CD5742A4B7007E9D432E1DA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 w:rsidRPr="002A352B">
            <w:rPr>
              <w:u w:val="single"/>
            </w:rPr>
            <w:t>Experience</w:t>
          </w:r>
        </w:p>
      </w:sdtContent>
    </w:sdt>
    <w:p w:rsidR="0084246C" w:rsidRPr="0084246C" w:rsidRDefault="004B070A" w:rsidP="0084246C">
      <w:pPr>
        <w:pStyle w:val="Heading2"/>
      </w:pPr>
      <w:r>
        <w:t>Golf Rep</w:t>
      </w:r>
      <w:r w:rsidR="009D5933">
        <w:t> | </w:t>
      </w:r>
      <w:r>
        <w:t>Dicks Sporting goods</w:t>
      </w:r>
      <w:r w:rsidR="009D5933">
        <w:t>| </w:t>
      </w:r>
      <w:r>
        <w:t>october-december 2016 (seasonal)</w:t>
      </w:r>
    </w:p>
    <w:p w:rsidR="006270A9" w:rsidRDefault="00B22F00">
      <w:pPr>
        <w:pStyle w:val="ListBullet"/>
      </w:pPr>
      <w:r>
        <w:t>Help customers find and buy gear by having</w:t>
      </w:r>
      <w:r w:rsidR="00D647A0">
        <w:t xml:space="preserve"> product knowledge.</w:t>
      </w:r>
    </w:p>
    <w:p w:rsidR="0084246C" w:rsidRDefault="0084246C">
      <w:pPr>
        <w:pStyle w:val="ListBullet"/>
      </w:pPr>
      <w:r>
        <w:t>Learn old and new product to be able to educate customers correctly.</w:t>
      </w:r>
    </w:p>
    <w:p w:rsidR="0084246C" w:rsidRDefault="0084246C">
      <w:pPr>
        <w:pStyle w:val="ListBullet"/>
      </w:pPr>
      <w:r>
        <w:t>Maintain a clean and healthy work area.</w:t>
      </w:r>
    </w:p>
    <w:p w:rsidR="0084246C" w:rsidRDefault="0084246C">
      <w:pPr>
        <w:pStyle w:val="ListBullet"/>
      </w:pPr>
      <w:r>
        <w:t>Manage an entire department alone while communicating well with other departments.</w:t>
      </w:r>
    </w:p>
    <w:p w:rsidR="006270A9" w:rsidRDefault="004B070A">
      <w:pPr>
        <w:pStyle w:val="Heading2"/>
      </w:pPr>
      <w:r>
        <w:t>barista</w:t>
      </w:r>
      <w:r w:rsidR="009D5933">
        <w:t> | </w:t>
      </w:r>
      <w:r>
        <w:t>dutchbros</w:t>
      </w:r>
      <w:r w:rsidR="009D5933">
        <w:t> | </w:t>
      </w:r>
      <w:r>
        <w:t>january-july 2016</w:t>
      </w:r>
    </w:p>
    <w:p w:rsidR="001B29CF" w:rsidRDefault="00B22F00" w:rsidP="001B29CF">
      <w:pPr>
        <w:pStyle w:val="ListBullet"/>
      </w:pPr>
      <w:r>
        <w:t>Work in a</w:t>
      </w:r>
      <w:r w:rsidR="0084246C">
        <w:t xml:space="preserve"> hectic group </w:t>
      </w:r>
      <w:r w:rsidR="000120A4">
        <w:t xml:space="preserve">environment </w:t>
      </w:r>
      <w:r>
        <w:t>by communicating well and taking care of business.</w:t>
      </w:r>
    </w:p>
    <w:p w:rsidR="0084246C" w:rsidRDefault="0084246C" w:rsidP="001B29CF">
      <w:pPr>
        <w:pStyle w:val="ListBullet"/>
      </w:pPr>
      <w:r>
        <w:t>Manage and maintain healthy customer relations while keeping up with my tasks.</w:t>
      </w:r>
    </w:p>
    <w:p w:rsidR="0084246C" w:rsidRDefault="0084246C" w:rsidP="001B29CF">
      <w:pPr>
        <w:pStyle w:val="ListBullet"/>
      </w:pPr>
      <w:r>
        <w:t>Learn to be able to switch tasks on the drop of a dime during the busiest hours of work.</w:t>
      </w:r>
    </w:p>
    <w:p w:rsidR="004B070A" w:rsidRDefault="004B070A" w:rsidP="004B070A">
      <w:pPr>
        <w:pStyle w:val="Heading2"/>
      </w:pPr>
      <w:r>
        <w:t>Electrical specialist | lowes | april-august 2015 (seasonal)</w:t>
      </w:r>
    </w:p>
    <w:p w:rsidR="004B070A" w:rsidRDefault="000120A4" w:rsidP="004B070A">
      <w:pPr>
        <w:pStyle w:val="ListBullet"/>
      </w:pPr>
      <w:r>
        <w:t>Continually educate myself on electrical product so I could help the customers efficiently.</w:t>
      </w:r>
    </w:p>
    <w:p w:rsidR="0084246C" w:rsidRDefault="0084246C" w:rsidP="004B070A">
      <w:pPr>
        <w:pStyle w:val="ListBullet"/>
      </w:pPr>
      <w:r>
        <w:t>Manage and maintain a clean and healthy department by myself.</w:t>
      </w:r>
    </w:p>
    <w:p w:rsidR="0084246C" w:rsidRDefault="0084246C" w:rsidP="004B070A">
      <w:pPr>
        <w:pStyle w:val="ListBullet"/>
      </w:pPr>
      <w:r>
        <w:t>Educate customers on the product they are looking for so they find the right product.</w:t>
      </w:r>
    </w:p>
    <w:p w:rsidR="0084246C" w:rsidRDefault="0084246C" w:rsidP="004B070A">
      <w:pPr>
        <w:pStyle w:val="ListBullet"/>
      </w:pPr>
      <w:r>
        <w:t>Communicate well with connecting departments to coordinate customer satisfaction.</w:t>
      </w:r>
    </w:p>
    <w:p w:rsidR="004B070A" w:rsidRDefault="004B070A" w:rsidP="004B070A">
      <w:pPr>
        <w:pStyle w:val="Heading2"/>
      </w:pPr>
      <w:r>
        <w:t>customer service | true value hardware | </w:t>
      </w:r>
      <w:r w:rsidR="009C2099">
        <w:t>summer of 2012 - 2013</w:t>
      </w:r>
    </w:p>
    <w:p w:rsidR="004B070A" w:rsidRDefault="000120A4" w:rsidP="004B070A">
      <w:pPr>
        <w:pStyle w:val="ListBullet"/>
      </w:pPr>
      <w:r>
        <w:t>Educate myself on all the different departments and keep a continuously smooth work flow.</w:t>
      </w:r>
    </w:p>
    <w:p w:rsidR="0084246C" w:rsidRDefault="0084246C" w:rsidP="004B070A">
      <w:pPr>
        <w:pStyle w:val="ListBullet"/>
      </w:pPr>
      <w:r>
        <w:t>Manage all customer service by helping customers as efficient and professional as possible.</w:t>
      </w:r>
    </w:p>
    <w:p w:rsidR="0084246C" w:rsidRDefault="0084246C" w:rsidP="004B070A">
      <w:pPr>
        <w:pStyle w:val="ListBullet"/>
      </w:pPr>
      <w:r>
        <w:t>Keep a steady work flow to lower the stress on cashiers and customers.</w:t>
      </w:r>
    </w:p>
    <w:p w:rsidR="003A33B5" w:rsidRDefault="0084246C" w:rsidP="003A33B5">
      <w:pPr>
        <w:pStyle w:val="ListBullet"/>
      </w:pPr>
      <w:r>
        <w:t>Maintain up to date stock and product so customers could find what they are looking for</w:t>
      </w:r>
    </w:p>
    <w:p w:rsidR="003A33B5" w:rsidRDefault="003A33B5" w:rsidP="003A33B5">
      <w:pPr>
        <w:pStyle w:val="ListBullet"/>
        <w:numPr>
          <w:ilvl w:val="0"/>
          <w:numId w:val="0"/>
        </w:numPr>
        <w:ind w:left="216" w:hanging="216"/>
      </w:pPr>
    </w:p>
    <w:p w:rsidR="009C2099" w:rsidRPr="003A33B5" w:rsidRDefault="003A33B5" w:rsidP="003A33B5">
      <w:pPr>
        <w:pStyle w:val="ListBullet"/>
        <w:numPr>
          <w:ilvl w:val="0"/>
          <w:numId w:val="0"/>
        </w:numPr>
        <w:ind w:left="216" w:hanging="216"/>
      </w:pPr>
      <w:r>
        <w:t>//2 BULLET POINTS PER JOB, QUICK EXPLANATION</w:t>
      </w:r>
    </w:p>
    <w:sectPr w:rsidR="009C2099" w:rsidRPr="003A33B5" w:rsidSect="00DD11E3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F9A" w:rsidRDefault="00127F9A">
      <w:pPr>
        <w:spacing w:after="0"/>
      </w:pPr>
      <w:r>
        <w:separator/>
      </w:r>
    </w:p>
  </w:endnote>
  <w:endnote w:type="continuationSeparator" w:id="0">
    <w:p w:rsidR="00127F9A" w:rsidRDefault="00127F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F65" w:rsidRDefault="00184F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56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F9A" w:rsidRDefault="00127F9A">
      <w:pPr>
        <w:spacing w:after="0"/>
      </w:pPr>
      <w:r>
        <w:separator/>
      </w:r>
    </w:p>
  </w:footnote>
  <w:footnote w:type="continuationSeparator" w:id="0">
    <w:p w:rsidR="00127F9A" w:rsidRDefault="00127F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AE"/>
    <w:rsid w:val="000120A4"/>
    <w:rsid w:val="0002377F"/>
    <w:rsid w:val="000362DB"/>
    <w:rsid w:val="00040045"/>
    <w:rsid w:val="000A4F59"/>
    <w:rsid w:val="000D4DB0"/>
    <w:rsid w:val="00127F9A"/>
    <w:rsid w:val="00135727"/>
    <w:rsid w:val="00141A4C"/>
    <w:rsid w:val="0017593F"/>
    <w:rsid w:val="00184F65"/>
    <w:rsid w:val="001B29CF"/>
    <w:rsid w:val="002572E9"/>
    <w:rsid w:val="0028220F"/>
    <w:rsid w:val="002A352B"/>
    <w:rsid w:val="002E0A22"/>
    <w:rsid w:val="00344891"/>
    <w:rsid w:val="00356C14"/>
    <w:rsid w:val="00377121"/>
    <w:rsid w:val="003A33B5"/>
    <w:rsid w:val="003D35D3"/>
    <w:rsid w:val="00427A0B"/>
    <w:rsid w:val="00463B6A"/>
    <w:rsid w:val="004A5462"/>
    <w:rsid w:val="004B070A"/>
    <w:rsid w:val="004F4E10"/>
    <w:rsid w:val="00591D34"/>
    <w:rsid w:val="00595F9D"/>
    <w:rsid w:val="005C4896"/>
    <w:rsid w:val="005F1D6B"/>
    <w:rsid w:val="00601380"/>
    <w:rsid w:val="00617B26"/>
    <w:rsid w:val="006270A9"/>
    <w:rsid w:val="0066263D"/>
    <w:rsid w:val="00675956"/>
    <w:rsid w:val="00681034"/>
    <w:rsid w:val="006B05D3"/>
    <w:rsid w:val="006E4363"/>
    <w:rsid w:val="00720B4E"/>
    <w:rsid w:val="007250CE"/>
    <w:rsid w:val="00772752"/>
    <w:rsid w:val="007B1572"/>
    <w:rsid w:val="00816216"/>
    <w:rsid w:val="0084246C"/>
    <w:rsid w:val="008548ED"/>
    <w:rsid w:val="0087734B"/>
    <w:rsid w:val="00895172"/>
    <w:rsid w:val="008B605B"/>
    <w:rsid w:val="008C72C5"/>
    <w:rsid w:val="00910CAE"/>
    <w:rsid w:val="0097551F"/>
    <w:rsid w:val="009C2099"/>
    <w:rsid w:val="009D5933"/>
    <w:rsid w:val="009E736D"/>
    <w:rsid w:val="00A43941"/>
    <w:rsid w:val="00A47EE6"/>
    <w:rsid w:val="00B22F00"/>
    <w:rsid w:val="00B81E2B"/>
    <w:rsid w:val="00BB5588"/>
    <w:rsid w:val="00BD768D"/>
    <w:rsid w:val="00C056BE"/>
    <w:rsid w:val="00C27511"/>
    <w:rsid w:val="00C55DD8"/>
    <w:rsid w:val="00C61F8E"/>
    <w:rsid w:val="00C728F5"/>
    <w:rsid w:val="00C97F27"/>
    <w:rsid w:val="00CB192C"/>
    <w:rsid w:val="00CC4440"/>
    <w:rsid w:val="00CE5552"/>
    <w:rsid w:val="00D10A4B"/>
    <w:rsid w:val="00D42216"/>
    <w:rsid w:val="00D647A0"/>
    <w:rsid w:val="00DD11E3"/>
    <w:rsid w:val="00E070A3"/>
    <w:rsid w:val="00E37975"/>
    <w:rsid w:val="00E37BCB"/>
    <w:rsid w:val="00E83E4B"/>
    <w:rsid w:val="00E85BE5"/>
    <w:rsid w:val="00E964DE"/>
    <w:rsid w:val="00EC44EB"/>
    <w:rsid w:val="00F3097D"/>
    <w:rsid w:val="00F7185D"/>
    <w:rsid w:val="00F74F3F"/>
    <w:rsid w:val="00FA2C28"/>
    <w:rsid w:val="00FA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B00C"/>
  <w15:chartTrackingRefBased/>
  <w15:docId w15:val="{46DEE585-4A73-4033-A86B-754F2954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C209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37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addurk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d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E99BBF1D9249B285466776DBBE8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10CD4-3CF0-40F3-A550-76992F1A7CE6}"/>
      </w:docPartPr>
      <w:docPartBody>
        <w:p w:rsidR="00425024" w:rsidRDefault="00784969">
          <w:pPr>
            <w:pStyle w:val="8FE99BBF1D9249B285466776DBBE82D4"/>
          </w:pPr>
          <w:r>
            <w:t>Education</w:t>
          </w:r>
        </w:p>
      </w:docPartBody>
    </w:docPart>
    <w:docPart>
      <w:docPartPr>
        <w:name w:val="ACDFA222CD5742A4B7007E9D432E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54113-8DEF-43BA-A780-B57CB81F847F}"/>
      </w:docPartPr>
      <w:docPartBody>
        <w:p w:rsidR="00425024" w:rsidRDefault="00784969">
          <w:pPr>
            <w:pStyle w:val="ACDFA222CD5742A4B7007E9D432E1DA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9F"/>
    <w:rsid w:val="002B1ED6"/>
    <w:rsid w:val="002D5D56"/>
    <w:rsid w:val="003C3572"/>
    <w:rsid w:val="00425024"/>
    <w:rsid w:val="00462529"/>
    <w:rsid w:val="007251A4"/>
    <w:rsid w:val="00784969"/>
    <w:rsid w:val="00813A3D"/>
    <w:rsid w:val="00E4617B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1CA998F44846EF96E67979D9E897F8">
    <w:name w:val="691CA998F44846EF96E67979D9E897F8"/>
  </w:style>
  <w:style w:type="paragraph" w:customStyle="1" w:styleId="A7EB499365584ACB9E0C7E70018756F9">
    <w:name w:val="A7EB499365584ACB9E0C7E70018756F9"/>
  </w:style>
  <w:style w:type="paragraph" w:customStyle="1" w:styleId="C5135594399B4219A507351182C624E6">
    <w:name w:val="C5135594399B4219A507351182C624E6"/>
  </w:style>
  <w:style w:type="paragraph" w:customStyle="1" w:styleId="3427CF2715AE4ECA92417F2C6AC5B438">
    <w:name w:val="3427CF2715AE4ECA92417F2C6AC5B438"/>
  </w:style>
  <w:style w:type="paragraph" w:customStyle="1" w:styleId="5C6B84357AA74DB2A0924600DE46B4A1">
    <w:name w:val="5C6B84357AA74DB2A0924600DE46B4A1"/>
  </w:style>
  <w:style w:type="paragraph" w:customStyle="1" w:styleId="4B1E9CFFB49F4F8CA9319F59F50950DE">
    <w:name w:val="4B1E9CFFB49F4F8CA9319F59F50950DE"/>
  </w:style>
  <w:style w:type="paragraph" w:customStyle="1" w:styleId="8FE99BBF1D9249B285466776DBBE82D4">
    <w:name w:val="8FE99BBF1D9249B285466776DBBE82D4"/>
  </w:style>
  <w:style w:type="paragraph" w:customStyle="1" w:styleId="13BB6431F4AD4C3988C783CCCDED8AC4">
    <w:name w:val="13BB6431F4AD4C3988C783CCCDED8AC4"/>
  </w:style>
  <w:style w:type="paragraph" w:customStyle="1" w:styleId="A5AAEC24177447C79B62FD60F60A6FED">
    <w:name w:val="A5AAEC24177447C79B62FD60F60A6FED"/>
  </w:style>
  <w:style w:type="paragraph" w:customStyle="1" w:styleId="73B8089DADE44E87BC5245B23A5EB571">
    <w:name w:val="73B8089DADE44E87BC5245B23A5EB571"/>
  </w:style>
  <w:style w:type="paragraph" w:customStyle="1" w:styleId="49B6FD6B74DF4706BB9E9881CD771E3C">
    <w:name w:val="49B6FD6B74DF4706BB9E9881CD771E3C"/>
  </w:style>
  <w:style w:type="paragraph" w:customStyle="1" w:styleId="AFC3EBF307C64F43820873C427ECEDE3">
    <w:name w:val="AFC3EBF307C64F43820873C427ECEDE3"/>
  </w:style>
  <w:style w:type="paragraph" w:customStyle="1" w:styleId="B887AA1381C7434A87E3E9A95FCFD7C9">
    <w:name w:val="B887AA1381C7434A87E3E9A95FCFD7C9"/>
  </w:style>
  <w:style w:type="paragraph" w:customStyle="1" w:styleId="2AA2267E1B0C418A935ED0896C157924">
    <w:name w:val="2AA2267E1B0C418A935ED0896C157924"/>
  </w:style>
  <w:style w:type="paragraph" w:customStyle="1" w:styleId="999BB4A52CD1427F9E7C9AB00A5C8ABC">
    <w:name w:val="999BB4A52CD1427F9E7C9AB00A5C8ABC"/>
  </w:style>
  <w:style w:type="paragraph" w:customStyle="1" w:styleId="A87B630997154C9BA768147A9FB44954">
    <w:name w:val="A87B630997154C9BA768147A9FB44954"/>
  </w:style>
  <w:style w:type="paragraph" w:customStyle="1" w:styleId="E40B514E18E7401599755BC03714F51B">
    <w:name w:val="E40B514E18E7401599755BC03714F51B"/>
  </w:style>
  <w:style w:type="paragraph" w:customStyle="1" w:styleId="5DB1488CD6354E3899C00FE7409CF6E0">
    <w:name w:val="5DB1488CD6354E3899C00FE7409CF6E0"/>
  </w:style>
  <w:style w:type="paragraph" w:customStyle="1" w:styleId="9E1D9D7F5CE04722A0E4B6042C640CF4">
    <w:name w:val="9E1D9D7F5CE04722A0E4B6042C640CF4"/>
  </w:style>
  <w:style w:type="paragraph" w:customStyle="1" w:styleId="898328985EF64B0D996B516FEE91D141">
    <w:name w:val="898328985EF64B0D996B516FEE91D141"/>
  </w:style>
  <w:style w:type="paragraph" w:customStyle="1" w:styleId="8C02A9A6352748A1A22D9D4AD23EF0BD">
    <w:name w:val="8C02A9A6352748A1A22D9D4AD23EF0BD"/>
  </w:style>
  <w:style w:type="paragraph" w:customStyle="1" w:styleId="647A1B10EE414219A223267E7040D5EF">
    <w:name w:val="647A1B10EE414219A223267E7040D5EF"/>
  </w:style>
  <w:style w:type="paragraph" w:customStyle="1" w:styleId="1C5AB8D797554526A8DC87DF9D091425">
    <w:name w:val="1C5AB8D797554526A8DC87DF9D091425"/>
  </w:style>
  <w:style w:type="paragraph" w:customStyle="1" w:styleId="72ADB656D7E54062B267E187911A7A01">
    <w:name w:val="72ADB656D7E54062B267E187911A7A01"/>
  </w:style>
  <w:style w:type="paragraph" w:customStyle="1" w:styleId="ACDFA222CD5742A4B7007E9D432E1DAB">
    <w:name w:val="ACDFA222CD5742A4B7007E9D432E1DAB"/>
  </w:style>
  <w:style w:type="paragraph" w:customStyle="1" w:styleId="34583F648F84474CB4CAD9E8DDB7B0D6">
    <w:name w:val="34583F648F84474CB4CAD9E8DDB7B0D6"/>
  </w:style>
  <w:style w:type="paragraph" w:customStyle="1" w:styleId="0C08FEA3961E4DCCA334ED13A167C94B">
    <w:name w:val="0C08FEA3961E4DCCA334ED13A167C94B"/>
  </w:style>
  <w:style w:type="paragraph" w:customStyle="1" w:styleId="6BD88885B1414738A948F3D25F2EF4E0">
    <w:name w:val="6BD88885B1414738A948F3D25F2EF4E0"/>
  </w:style>
  <w:style w:type="paragraph" w:customStyle="1" w:styleId="5B39ECC4CD524855A351ACE68F6C7944">
    <w:name w:val="5B39ECC4CD524855A351ACE68F6C7944"/>
  </w:style>
  <w:style w:type="paragraph" w:customStyle="1" w:styleId="5DDE442F75C4421D8AAC54BBB03293CE">
    <w:name w:val="5DDE442F75C4421D8AAC54BBB03293CE"/>
  </w:style>
  <w:style w:type="paragraph" w:customStyle="1" w:styleId="AB6A497080D54601BD4693375543098B">
    <w:name w:val="AB6A497080D54601BD4693375543098B"/>
  </w:style>
  <w:style w:type="paragraph" w:customStyle="1" w:styleId="9335C109B426438B9145D08E5553BECA">
    <w:name w:val="9335C109B426438B9145D08E5553BECA"/>
  </w:style>
  <w:style w:type="paragraph" w:customStyle="1" w:styleId="1AD8B23249D64154A90933BA1DF166E1">
    <w:name w:val="1AD8B23249D64154A90933BA1DF166E1"/>
  </w:style>
  <w:style w:type="paragraph" w:customStyle="1" w:styleId="942B415856744C408DA8891D19815D59">
    <w:name w:val="942B415856744C408DA8891D19815D59"/>
    <w:rsid w:val="00F77D9F"/>
  </w:style>
  <w:style w:type="paragraph" w:customStyle="1" w:styleId="7E0DCA374CBF49DAA84B427DF0C70B5D">
    <w:name w:val="7E0DCA374CBF49DAA84B427DF0C70B5D"/>
    <w:rsid w:val="00F77D9F"/>
  </w:style>
  <w:style w:type="paragraph" w:customStyle="1" w:styleId="5327C8C398144088B4A9F2C2EB9B21FF">
    <w:name w:val="5327C8C398144088B4A9F2C2EB9B21FF"/>
    <w:rsid w:val="00F77D9F"/>
  </w:style>
  <w:style w:type="paragraph" w:customStyle="1" w:styleId="2B5CCF574F3645069713BFAF4FC7B55D">
    <w:name w:val="2B5CCF574F3645069713BFAF4FC7B55D"/>
    <w:rsid w:val="00F77D9F"/>
  </w:style>
  <w:style w:type="paragraph" w:customStyle="1" w:styleId="FF63B3429F54418681536D55E0DA2CEC">
    <w:name w:val="FF63B3429F54418681536D55E0DA2CEC"/>
    <w:rsid w:val="00E4617B"/>
  </w:style>
  <w:style w:type="paragraph" w:customStyle="1" w:styleId="AD7A19112FB1408B864D0CE45ED65D58">
    <w:name w:val="AD7A19112FB1408B864D0CE45ED65D58"/>
    <w:rsid w:val="00E46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B5D40-0BF7-4017-AD1B-E89FE4BA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5035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Durkin</dc:creator>
  <cp:keywords/>
  <cp:lastModifiedBy>Chad Durkin</cp:lastModifiedBy>
  <cp:revision>53</cp:revision>
  <dcterms:created xsi:type="dcterms:W3CDTF">2017-03-21T19:56:00Z</dcterms:created>
  <dcterms:modified xsi:type="dcterms:W3CDTF">2017-05-08T23:56:00Z</dcterms:modified>
  <cp:version/>
</cp:coreProperties>
</file>